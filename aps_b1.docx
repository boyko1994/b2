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Міністерство освіти і науки України</w:t>
      </w: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ІФНТУНГ</w:t>
      </w: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Кафедра ІТТС</w:t>
      </w: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CF0834" w:rsidRDefault="00366525" w:rsidP="001D705A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 xml:space="preserve">ЛАБОРАТОРНА РОБОТА № </w:t>
      </w:r>
      <w:r>
        <w:rPr>
          <w:rFonts w:ascii="Times New Roman" w:hAnsi="Times New Roman"/>
          <w:b/>
          <w:sz w:val="32"/>
          <w:szCs w:val="32"/>
          <w:lang w:val="en-US" w:eastAsia="ru-RU"/>
        </w:rPr>
        <w:t>1</w:t>
      </w:r>
    </w:p>
    <w:p w:rsidR="00366525" w:rsidRPr="001D705A" w:rsidRDefault="00366525" w:rsidP="001D705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Тест План</w:t>
      </w: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ind w:firstLine="6840"/>
        <w:jc w:val="right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Виконав:</w:t>
      </w:r>
    </w:p>
    <w:p w:rsidR="00366525" w:rsidRPr="001D705A" w:rsidRDefault="00366525" w:rsidP="001D705A">
      <w:pPr>
        <w:spacing w:after="0" w:line="240" w:lineRule="auto"/>
        <w:ind w:firstLine="6840"/>
        <w:jc w:val="right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ст. гр. АКС</w:t>
      </w:r>
      <w:r>
        <w:rPr>
          <w:rFonts w:ascii="Times New Roman" w:hAnsi="Times New Roman"/>
          <w:sz w:val="28"/>
          <w:szCs w:val="28"/>
          <w:lang w:eastAsia="ru-RU"/>
        </w:rPr>
        <w:t>з</w:t>
      </w:r>
      <w:r w:rsidRPr="001D705A">
        <w:rPr>
          <w:rFonts w:ascii="Times New Roman" w:hAnsi="Times New Roman"/>
          <w:sz w:val="28"/>
          <w:szCs w:val="28"/>
          <w:lang w:eastAsia="ru-RU"/>
        </w:rPr>
        <w:t>м-16-1</w:t>
      </w:r>
    </w:p>
    <w:p w:rsidR="00366525" w:rsidRPr="001D705A" w:rsidRDefault="00366525" w:rsidP="001D705A">
      <w:pPr>
        <w:spacing w:after="0" w:line="240" w:lineRule="auto"/>
        <w:ind w:firstLine="6840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Бойко О. Б.</w:t>
      </w:r>
    </w:p>
    <w:p w:rsidR="00366525" w:rsidRPr="001D705A" w:rsidRDefault="00366525" w:rsidP="001D705A">
      <w:pPr>
        <w:spacing w:after="0" w:line="240" w:lineRule="auto"/>
        <w:ind w:firstLine="6840"/>
        <w:jc w:val="right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Перевірив:</w:t>
      </w:r>
    </w:p>
    <w:p w:rsidR="00366525" w:rsidRPr="00CF0834" w:rsidRDefault="00366525" w:rsidP="001D705A">
      <w:pPr>
        <w:spacing w:after="0" w:line="240" w:lineRule="auto"/>
        <w:ind w:firstLine="6840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Мірзоєва</w:t>
      </w:r>
      <w:r w:rsidRPr="001D705A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О. Ю.</w:t>
      </w: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м. Івано-Франківськ</w:t>
      </w:r>
    </w:p>
    <w:p w:rsidR="00366525" w:rsidRPr="001D705A" w:rsidRDefault="00366525" w:rsidP="001D70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1D705A">
        <w:rPr>
          <w:rFonts w:ascii="Times New Roman" w:hAnsi="Times New Roman"/>
          <w:sz w:val="28"/>
          <w:szCs w:val="28"/>
          <w:lang w:eastAsia="ru-RU"/>
        </w:rPr>
        <w:t>2016 р.</w:t>
      </w:r>
    </w:p>
    <w:p w:rsidR="00366525" w:rsidRPr="00CF0834" w:rsidRDefault="00366525" w:rsidP="007A74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66525" w:rsidRPr="00CF0834" w:rsidRDefault="00366525" w:rsidP="007A742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F0834">
        <w:rPr>
          <w:rFonts w:ascii="Times New Roman" w:hAnsi="Times New Roman"/>
          <w:b/>
          <w:sz w:val="28"/>
          <w:szCs w:val="28"/>
        </w:rPr>
        <w:t>ПРИЗНАЧЕННЯ ДОКУМЕНТА</w:t>
      </w:r>
      <w:r w:rsidRPr="00CF0834">
        <w:rPr>
          <w:rFonts w:ascii="Times New Roman" w:hAnsi="Times New Roman"/>
          <w:b/>
          <w:sz w:val="28"/>
          <w:szCs w:val="28"/>
        </w:rPr>
        <w:tab/>
      </w:r>
    </w:p>
    <w:p w:rsidR="00366525" w:rsidRDefault="00366525" w:rsidP="001D70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42DEB">
        <w:rPr>
          <w:rFonts w:ascii="Times New Roman" w:hAnsi="Times New Roman"/>
          <w:sz w:val="28"/>
          <w:szCs w:val="28"/>
        </w:rPr>
        <w:t xml:space="preserve">Метою цього тест плану є опис процесу тестування </w:t>
      </w:r>
      <w:r>
        <w:rPr>
          <w:rFonts w:ascii="Times New Roman" w:hAnsi="Times New Roman"/>
          <w:sz w:val="28"/>
          <w:szCs w:val="28"/>
        </w:rPr>
        <w:t xml:space="preserve">сайту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C6C5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ua</w:t>
      </w:r>
      <w:r w:rsidRPr="00CF0834">
        <w:rPr>
          <w:rFonts w:ascii="Times New Roman" w:hAnsi="Times New Roman"/>
          <w:sz w:val="28"/>
          <w:szCs w:val="28"/>
        </w:rPr>
        <w:t xml:space="preserve">. </w:t>
      </w:r>
      <w:r w:rsidRPr="00142DEB">
        <w:rPr>
          <w:rFonts w:ascii="Times New Roman" w:hAnsi="Times New Roman"/>
          <w:sz w:val="28"/>
          <w:szCs w:val="28"/>
        </w:rPr>
        <w:t>Даний документ дозволяє отрим</w:t>
      </w:r>
      <w:r>
        <w:rPr>
          <w:rFonts w:ascii="Times New Roman" w:hAnsi="Times New Roman"/>
          <w:sz w:val="28"/>
          <w:szCs w:val="28"/>
        </w:rPr>
        <w:t>ати уявлення про планові робот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142DEB">
        <w:rPr>
          <w:rFonts w:ascii="Times New Roman" w:hAnsi="Times New Roman"/>
          <w:sz w:val="28"/>
          <w:szCs w:val="28"/>
        </w:rPr>
        <w:t>, терміни, а також ціною за послуги з тестування. В даному документі не передбачається опис текст кейсів, знайдених дефектів, а так само їх аналіз.</w:t>
      </w:r>
    </w:p>
    <w:p w:rsidR="00366525" w:rsidRDefault="00366525" w:rsidP="007A7421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142DEB">
        <w:rPr>
          <w:rFonts w:ascii="Times New Roman" w:hAnsi="Times New Roman"/>
          <w:b/>
          <w:sz w:val="28"/>
          <w:szCs w:val="28"/>
          <w:lang w:val="ru-RU"/>
        </w:rPr>
        <w:t>ВИЗНАЧЕННЯ</w:t>
      </w:r>
    </w:p>
    <w:p w:rsidR="00366525" w:rsidRPr="00AC6C59" w:rsidRDefault="00366525" w:rsidP="00AC6C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C59">
        <w:rPr>
          <w:rFonts w:ascii="Times New Roman" w:hAnsi="Times New Roman"/>
          <w:sz w:val="28"/>
          <w:szCs w:val="28"/>
        </w:rPr>
        <w:t xml:space="preserve">I.ua — Інтернет-портал, один з найбільших безкоштовних сервісів електронної пошти україномовного сектору Інтернету. </w:t>
      </w:r>
    </w:p>
    <w:p w:rsidR="00366525" w:rsidRPr="00AC6C59" w:rsidRDefault="00366525" w:rsidP="00AC6C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C59">
        <w:rPr>
          <w:rFonts w:ascii="Times New Roman" w:hAnsi="Times New Roman"/>
          <w:sz w:val="28"/>
          <w:szCs w:val="28"/>
        </w:rPr>
        <w:t>I.ua — надає користувачам поштову скриньку необмеженого розміру з перекладачем, перевіркою правопису, архівом для зберігання фотографій тощо.</w:t>
      </w:r>
    </w:p>
    <w:p w:rsidR="00366525" w:rsidRDefault="00366525" w:rsidP="00AC6C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C59">
        <w:rPr>
          <w:rFonts w:ascii="Times New Roman" w:hAnsi="Times New Roman"/>
          <w:sz w:val="28"/>
          <w:szCs w:val="28"/>
        </w:rPr>
        <w:t>Як портал I.ua надає більше 30 Інтернет-сервісів, дає змогу зареєструвати коротку поштову скриньку в доменах i.ua, ua.fm, email.ua.</w:t>
      </w:r>
    </w:p>
    <w:p w:rsidR="00366525" w:rsidRPr="00AC6C59" w:rsidRDefault="00366525" w:rsidP="00AC6C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є однимз найпопулярніших на теренах України, оскільки надає ряд потрібних послуг у компактному вигляді, зокрема на домашній сторінці сайту , яка складається з декількох фреймів можна перейти на свою електронну пошту, побачити найпопулярніші новини в топі, переглянути прогноз погоди та курс валют, перечитати новини зібрані із сайтів ЗМІ цілої України, скористатись перекладачем чи переглянути ТВ-програму та багато інших функцій.</w: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56496">
        <w:rPr>
          <w:rFonts w:ascii="Times New Roman" w:hAnsi="Times New Roman"/>
          <w:b/>
          <w:sz w:val="28"/>
          <w:szCs w:val="28"/>
        </w:rPr>
        <w:t>МЕТА ТЕСТУВАННЯ</w:t>
      </w:r>
    </w:p>
    <w:p w:rsidR="00366525" w:rsidRDefault="00366525" w:rsidP="001D705A">
      <w:pPr>
        <w:spacing w:before="240"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56496">
        <w:rPr>
          <w:rFonts w:ascii="Times New Roman" w:hAnsi="Times New Roman"/>
          <w:sz w:val="28"/>
          <w:szCs w:val="28"/>
        </w:rPr>
        <w:t xml:space="preserve">Метою тестування </w:t>
      </w:r>
      <w:r>
        <w:rPr>
          <w:rFonts w:ascii="Times New Roman" w:hAnsi="Times New Roman"/>
          <w:sz w:val="28"/>
          <w:szCs w:val="28"/>
        </w:rPr>
        <w:t>сайту</w:t>
      </w:r>
      <w:r w:rsidRPr="00E56496">
        <w:rPr>
          <w:rFonts w:ascii="Times New Roman" w:hAnsi="Times New Roman"/>
          <w:sz w:val="28"/>
          <w:szCs w:val="28"/>
        </w:rPr>
        <w:t xml:space="preserve"> є перевірка всіх його функціональних можливостей</w:t>
      </w:r>
      <w:r>
        <w:rPr>
          <w:rFonts w:ascii="Times New Roman" w:hAnsi="Times New Roman"/>
          <w:sz w:val="28"/>
          <w:szCs w:val="28"/>
        </w:rPr>
        <w:t xml:space="preserve"> а також для перевірки справності усіх переходів а також нововведень</w:t>
      </w:r>
      <w:r w:rsidRPr="00E56496">
        <w:rPr>
          <w:rFonts w:ascii="Times New Roman" w:hAnsi="Times New Roman"/>
          <w:sz w:val="28"/>
          <w:szCs w:val="28"/>
        </w:rPr>
        <w:t>. Підсумковими документами процесу тестування являю</w:t>
      </w:r>
      <w:r>
        <w:rPr>
          <w:rFonts w:ascii="Times New Roman" w:hAnsi="Times New Roman"/>
          <w:sz w:val="28"/>
          <w:szCs w:val="28"/>
        </w:rPr>
        <w:t>ть</w:t>
      </w:r>
      <w:r w:rsidRPr="00E56496">
        <w:rPr>
          <w:rFonts w:ascii="Times New Roman" w:hAnsi="Times New Roman"/>
          <w:sz w:val="28"/>
          <w:szCs w:val="28"/>
        </w:rPr>
        <w:t xml:space="preserve">ся: Звіт про результати тестування, що включає в себе опис тестових середовищ і знайдених дефектів і недоліків. </w: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4617D">
        <w:rPr>
          <w:rFonts w:ascii="Times New Roman" w:hAnsi="Times New Roman"/>
          <w:b/>
          <w:sz w:val="28"/>
          <w:szCs w:val="28"/>
        </w:rPr>
        <w:t>СТРАТЕГІЯ ПРОЦЕСУ ТЕСТУВАННЯ</w:t>
      </w:r>
    </w:p>
    <w:p w:rsidR="00366525" w:rsidRDefault="00366525" w:rsidP="007A7421">
      <w:pPr>
        <w:spacing w:before="240"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617D">
        <w:rPr>
          <w:rFonts w:ascii="Times New Roman" w:hAnsi="Times New Roman"/>
          <w:sz w:val="28"/>
          <w:szCs w:val="28"/>
        </w:rPr>
        <w:t xml:space="preserve">Планується </w:t>
      </w:r>
      <w:r>
        <w:rPr>
          <w:rFonts w:ascii="Times New Roman" w:hAnsi="Times New Roman"/>
          <w:sz w:val="28"/>
          <w:szCs w:val="28"/>
        </w:rPr>
        <w:t>протестувати сайт по всіх параметрах і перейти по всіх можливих переходах щоб виявити баги і несправності сайту.</w:t>
      </w:r>
    </w:p>
    <w:p w:rsidR="00366525" w:rsidRDefault="00366525" w:rsidP="007A7421">
      <w:pPr>
        <w:spacing w:before="240" w:after="0" w:line="360" w:lineRule="auto"/>
        <w:jc w:val="both"/>
        <w:rPr>
          <w:noProof/>
          <w:lang w:eastAsia="uk-UA"/>
        </w:rPr>
      </w:pPr>
    </w:p>
    <w:p w:rsidR="00366525" w:rsidRPr="001D705A" w:rsidRDefault="00366525" w:rsidP="007A7421">
      <w:pPr>
        <w:spacing w:before="240" w:after="0" w:line="360" w:lineRule="auto"/>
        <w:jc w:val="both"/>
        <w:rPr>
          <w:b/>
          <w:noProof/>
          <w:sz w:val="32"/>
          <w:szCs w:val="32"/>
          <w:lang w:eastAsia="uk-UA"/>
        </w:rPr>
      </w:pPr>
      <w:bookmarkStart w:id="0" w:name="_GoBack"/>
      <w:r w:rsidRPr="00CF0834">
        <w:rPr>
          <w:b/>
          <w:noProof/>
          <w:sz w:val="32"/>
          <w:szCs w:val="32"/>
          <w:lang w:eastAsia="uk-UA"/>
        </w:rPr>
        <w:t>РЕЗУЛЬТАТИ ТЕСТУВАННЯ</w:t>
      </w:r>
    </w:p>
    <w:bookmarkEnd w:id="0"/>
    <w:p w:rsidR="00366525" w:rsidRDefault="00366525" w:rsidP="007A7421">
      <w:pPr>
        <w:spacing w:before="240" w:after="0" w:line="360" w:lineRule="auto"/>
        <w:jc w:val="both"/>
        <w:rPr>
          <w:noProof/>
          <w:lang w:eastAsia="uk-UA"/>
        </w:rPr>
      </w:pPr>
    </w:p>
    <w:p w:rsidR="00366525" w:rsidRPr="00585698" w:rsidRDefault="00366525" w:rsidP="007A7421">
      <w:pPr>
        <w:spacing w:before="240" w:after="0" w:line="360" w:lineRule="auto"/>
        <w:jc w:val="both"/>
        <w:rPr>
          <w:noProof/>
          <w:sz w:val="28"/>
          <w:szCs w:val="28"/>
          <w:lang w:eastAsia="uk-UA"/>
        </w:rPr>
      </w:pPr>
      <w:r w:rsidRPr="00CF0834">
        <w:rPr>
          <w:noProof/>
          <w:sz w:val="28"/>
          <w:szCs w:val="28"/>
          <w:lang w:eastAsia="uk-UA"/>
        </w:rPr>
        <w:t xml:space="preserve">1 </w:t>
      </w:r>
      <w:r>
        <w:rPr>
          <w:noProof/>
          <w:sz w:val="28"/>
          <w:szCs w:val="28"/>
          <w:lang w:eastAsia="uk-UA"/>
        </w:rPr>
        <w:t>Тестування переходів</w:t>
      </w:r>
    </w:p>
    <w:p w:rsidR="00366525" w:rsidRPr="00953558" w:rsidRDefault="00366525" w:rsidP="00837495">
      <w:pPr>
        <w:spacing w:before="240"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05pt;width:230.25pt;height:168.75pt;z-index:251658240" o:allowoverlap="f">
            <v:imagedata r:id="rId4" o:title=""/>
            <w10:wrap type="square"/>
          </v:shape>
        </w:pict>
      </w:r>
      <w:r>
        <w:rPr>
          <w:rFonts w:ascii="Times New Roman" w:hAnsi="Times New Roman"/>
          <w:noProof/>
          <w:sz w:val="28"/>
          <w:szCs w:val="28"/>
          <w:lang w:eastAsia="uk-UA"/>
        </w:rPr>
        <w:t>У центрі сторінки сайту відображаються топові новини, по три у блоці, а всього пять блоків, отже разом 15 новин, відсортовані згідно до часу додавання їх на сайт З періодом приблизно у 10 секунд блок новин міняється на наступний, таким чином ми швидко можемо перечитати усі заголовки топових новин. При натиснені на одну з новин сайт перенапривить нас на сайт який запостив новину  і саме цю статтю ми зможемо прочитати у повному форматі.</w:t>
      </w:r>
    </w:p>
    <w:p w:rsidR="00366525" w:rsidRPr="00585698" w:rsidRDefault="00366525" w:rsidP="007A7421">
      <w:pPr>
        <w:spacing w:before="240" w:after="0" w:line="360" w:lineRule="auto"/>
        <w:jc w:val="both"/>
        <w:rPr>
          <w:noProof/>
          <w:sz w:val="28"/>
          <w:szCs w:val="28"/>
          <w:lang w:eastAsia="uk-UA"/>
        </w:rPr>
      </w:pPr>
      <w:r>
        <w:rPr>
          <w:noProof/>
          <w:lang w:eastAsia="uk-UA"/>
        </w:rPr>
        <w:t xml:space="preserve">  </w:t>
      </w:r>
      <w:r>
        <w:rPr>
          <w:noProof/>
          <w:lang w:val="ru-RU" w:eastAsia="ru-RU"/>
        </w:rPr>
        <w:pict>
          <v:shape id="_x0000_s1027" type="#_x0000_t75" style="position:absolute;left:0;text-align:left;margin-left:4.8pt;margin-top:12.2pt;width:292.5pt;height:201.75pt;z-index:251659264;mso-position-horizontal-relative:text;mso-position-vertical-relative:text" o:allowoverlap="f">
            <v:imagedata r:id="rId5" o:title=""/>
            <w10:wrap type="square"/>
          </v:shape>
        </w:pict>
      </w:r>
      <w:r w:rsidRPr="00585698">
        <w:rPr>
          <w:noProof/>
          <w:sz w:val="28"/>
          <w:szCs w:val="28"/>
          <w:lang w:eastAsia="uk-UA"/>
        </w:rPr>
        <w:t xml:space="preserve">2 </w:t>
      </w:r>
      <w:r>
        <w:rPr>
          <w:noProof/>
          <w:sz w:val="28"/>
          <w:szCs w:val="28"/>
          <w:lang w:eastAsia="uk-UA"/>
        </w:rPr>
        <w:t>Тестування зтягування інформації</w:t>
      </w:r>
    </w:p>
    <w:p w:rsidR="00366525" w:rsidRDefault="00366525" w:rsidP="007A7421">
      <w:pPr>
        <w:spacing w:before="240"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uk-UA"/>
        </w:rPr>
      </w:pPr>
      <w:r w:rsidRPr="00585698">
        <w:rPr>
          <w:rFonts w:ascii="Times New Roman" w:hAnsi="Times New Roman"/>
          <w:noProof/>
          <w:sz w:val="28"/>
          <w:szCs w:val="28"/>
          <w:lang w:eastAsia="uk-UA"/>
        </w:rPr>
        <w:t xml:space="preserve">Інколи зайшовши на сайт виникає необхіднісь скопіювати з нього деяку інформацію. </w:t>
      </w:r>
      <w:r>
        <w:rPr>
          <w:rFonts w:ascii="Times New Roman" w:hAnsi="Times New Roman"/>
          <w:noProof/>
          <w:sz w:val="28"/>
          <w:szCs w:val="28"/>
          <w:lang w:eastAsia="uk-UA"/>
        </w:rPr>
        <w:t>При спробі скопіювати текст з новини може виникнути проблема, тому що спрацює гіперпосилання і нас перенаправитьь на сторінку цієї новини, Тому для того щоб скопіювати текст, потрібно розпочати його виділення з-за меж тексту, таким чином ми не потрапимо на гіперпосилання і зможемо виділити та скопіювати текст.</w: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66525" w:rsidRPr="006878A4" w:rsidRDefault="00366525" w:rsidP="007A7421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 РОБІТ</w: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80B11">
        <w:rPr>
          <w:noProof/>
          <w:lang w:val="ru-RU" w:eastAsia="ru-RU"/>
        </w:rPr>
        <w:pict>
          <v:shape id="Рисунок 5" o:spid="_x0000_i1025" type="#_x0000_t75" style="width:403.5pt;height:76.5pt;visibility:visible">
            <v:imagedata r:id="rId6" o:title=""/>
          </v:shape>
        </w:pic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878A4">
        <w:rPr>
          <w:rFonts w:ascii="Times New Roman" w:hAnsi="Times New Roman"/>
          <w:b/>
          <w:sz w:val="28"/>
          <w:szCs w:val="28"/>
          <w:lang w:val="ru-RU"/>
        </w:rPr>
        <w:t>ВИСНОВКИ</w: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тестуванні даного програмного забезпечення було виявлено ряд дефектів, які присутні на сайті. Рекомендується виправити помилки .</w:t>
      </w:r>
    </w:p>
    <w:p w:rsidR="00366525" w:rsidRDefault="00366525" w:rsidP="007A7421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6525" w:rsidRPr="00D4617D" w:rsidRDefault="00366525" w:rsidP="007A7421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66525" w:rsidRPr="00D4617D" w:rsidSect="00D464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6EF"/>
    <w:rsid w:val="000008F2"/>
    <w:rsid w:val="00047ABB"/>
    <w:rsid w:val="00142DEB"/>
    <w:rsid w:val="001D705A"/>
    <w:rsid w:val="002E03DE"/>
    <w:rsid w:val="00366525"/>
    <w:rsid w:val="00585698"/>
    <w:rsid w:val="006878A4"/>
    <w:rsid w:val="006C6964"/>
    <w:rsid w:val="007A7421"/>
    <w:rsid w:val="00837495"/>
    <w:rsid w:val="00883219"/>
    <w:rsid w:val="00953558"/>
    <w:rsid w:val="00A80B11"/>
    <w:rsid w:val="00A965A1"/>
    <w:rsid w:val="00AC6C59"/>
    <w:rsid w:val="00B636EF"/>
    <w:rsid w:val="00BB1304"/>
    <w:rsid w:val="00CF0834"/>
    <w:rsid w:val="00D41564"/>
    <w:rsid w:val="00D4617D"/>
    <w:rsid w:val="00D46472"/>
    <w:rsid w:val="00D8312F"/>
    <w:rsid w:val="00DA43E6"/>
    <w:rsid w:val="00E22F73"/>
    <w:rsid w:val="00E56496"/>
    <w:rsid w:val="00F6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72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5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6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3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</TotalTime>
  <Pages>4</Pages>
  <Words>432</Words>
  <Characters>2465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RePack by Diakov</dc:creator>
  <cp:keywords/>
  <dc:description/>
  <cp:lastModifiedBy>Galka</cp:lastModifiedBy>
  <cp:revision>5</cp:revision>
  <dcterms:created xsi:type="dcterms:W3CDTF">2016-12-01T11:14:00Z</dcterms:created>
  <dcterms:modified xsi:type="dcterms:W3CDTF">2016-12-01T11:48:00Z</dcterms:modified>
</cp:coreProperties>
</file>